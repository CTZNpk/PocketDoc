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49AA0" w14:textId="3081CA2D" w:rsidR="004B587C" w:rsidRDefault="006128C2">
      <w:pPr>
        <w:pStyle w:val="NoSpacing"/>
      </w:pPr>
      <w:r>
        <w:rPr>
          <w:noProof/>
          <w:lang w:eastAsia="en-US"/>
        </w:rPr>
        <w:drawing>
          <wp:inline distT="0" distB="0" distL="0" distR="0" wp14:anchorId="7E35DD43" wp14:editId="28BC988A">
            <wp:extent cx="6497282" cy="8411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0-15 at 22.34.24_19ab01d6.jpg"/>
                    <pic:cNvPicPr/>
                  </pic:nvPicPr>
                  <pic:blipFill>
                    <a:blip r:embed="rId9">
                      <a:extLst>
                        <a:ext uri="{28A0092B-C50C-407E-A947-70E740481C1C}">
                          <a14:useLocalDpi xmlns:a14="http://schemas.microsoft.com/office/drawing/2010/main" val="0"/>
                        </a:ext>
                      </a:extLst>
                    </a:blip>
                    <a:stretch>
                      <a:fillRect/>
                    </a:stretch>
                  </pic:blipFill>
                  <pic:spPr>
                    <a:xfrm>
                      <a:off x="0" y="0"/>
                      <a:ext cx="6498561" cy="8413501"/>
                    </a:xfrm>
                    <a:prstGeom prst="rect">
                      <a:avLst/>
                    </a:prstGeom>
                  </pic:spPr>
                </pic:pic>
              </a:graphicData>
            </a:graphic>
          </wp:inline>
        </w:drawing>
      </w:r>
      <w:bookmarkStart w:id="0" w:name="_GoBack"/>
      <w:bookmarkEnd w:id="0"/>
      <w:r w:rsidR="00D773F0">
        <w:lastRenderedPageBreak/>
        <w:t xml:space="preserve">Humaira Waqar </w:t>
      </w:r>
    </w:p>
    <w:p w14:paraId="6D1CA66B" w14:textId="24869680" w:rsidR="004B587C" w:rsidRDefault="00D773F0">
      <w:pPr>
        <w:pStyle w:val="NoSpacing"/>
      </w:pPr>
      <w:r>
        <w:t>M</w:t>
      </w:r>
      <w:r w:rsidR="005B7D8A">
        <w:t xml:space="preserve">s. </w:t>
      </w:r>
      <w:r>
        <w:t xml:space="preserve">Madiha Yousaf </w:t>
      </w:r>
    </w:p>
    <w:p w14:paraId="7F293CD8" w14:textId="601F0590" w:rsidR="004B587C" w:rsidRDefault="00D773F0">
      <w:pPr>
        <w:pStyle w:val="NoSpacing"/>
      </w:pPr>
      <w:r>
        <w:t xml:space="preserve">Functional English </w:t>
      </w:r>
    </w:p>
    <w:p w14:paraId="6C1032E9" w14:textId="7E8E189D" w:rsidR="004B587C" w:rsidRDefault="00D773F0">
      <w:pPr>
        <w:pStyle w:val="NoSpacing"/>
      </w:pPr>
      <w:r>
        <w:t xml:space="preserve">October </w:t>
      </w:r>
      <w:r w:rsidR="005B7D8A">
        <w:t>15, 2024</w:t>
      </w:r>
    </w:p>
    <w:p w14:paraId="0A0DFC87" w14:textId="77777777" w:rsidR="00C67CA4" w:rsidRDefault="00C67CA4">
      <w:pPr>
        <w:pStyle w:val="NoSpacing"/>
      </w:pPr>
    </w:p>
    <w:p w14:paraId="015FB751" w14:textId="77777777" w:rsidR="00FE755C" w:rsidRDefault="005B7D8A" w:rsidP="00FE755C">
      <w:pPr>
        <w:pStyle w:val="Title"/>
        <w:rPr>
          <w:b/>
          <w:bCs/>
        </w:rPr>
      </w:pPr>
      <w:r w:rsidRPr="00012CA2">
        <w:rPr>
          <w:b/>
          <w:bCs/>
        </w:rPr>
        <w:t xml:space="preserve">Assignment No. 1: The Creative Architecture of Language </w:t>
      </w:r>
    </w:p>
    <w:p w14:paraId="15C3EE55" w14:textId="77777777" w:rsidR="00C67CA4" w:rsidRPr="00C67CA4" w:rsidRDefault="00C67CA4" w:rsidP="00C67CA4"/>
    <w:p w14:paraId="1A6FAD86" w14:textId="4F6833F0" w:rsidR="004B587C" w:rsidRDefault="00DA5E58" w:rsidP="00FE755C">
      <w:pPr>
        <w:pStyle w:val="Title"/>
        <w:jc w:val="left"/>
      </w:pPr>
      <w:r w:rsidRPr="00CC31B9">
        <w:rPr>
          <w:u w:val="single"/>
        </w:rPr>
        <w:t>Question 1:</w:t>
      </w:r>
      <w:r>
        <w:t xml:space="preserve"> Construct a descriptive passage</w:t>
      </w:r>
      <w:r w:rsidR="00BE5A92">
        <w:t xml:space="preserve"> </w:t>
      </w:r>
      <w:r>
        <w:t>using only phrases. Each sentence should feature a different type of phrase</w:t>
      </w:r>
      <w:r w:rsidR="00161B12">
        <w:t>.</w:t>
      </w:r>
    </w:p>
    <w:p w14:paraId="7BCC6564" w14:textId="77777777" w:rsidR="00E30D21" w:rsidRDefault="00E30D21" w:rsidP="00E30D21">
      <w:pPr>
        <w:pStyle w:val="Quote"/>
        <w:ind w:left="0"/>
      </w:pPr>
      <w:r w:rsidRPr="009037FC">
        <w:rPr>
          <w:u w:val="single"/>
        </w:rPr>
        <w:t>Answer:</w:t>
      </w:r>
      <w:r>
        <w:t xml:space="preserve"> The passage is as follows: </w:t>
      </w:r>
    </w:p>
    <w:p w14:paraId="334ACD0D" w14:textId="750966D6" w:rsidR="00E30D21" w:rsidRDefault="00E30D21" w:rsidP="00E30D21">
      <w:pPr>
        <w:pStyle w:val="Quote"/>
        <w:ind w:left="0"/>
      </w:pPr>
      <w:r>
        <w:t>As the sun rose over the sky (prepositional phrase), the sound of chirping birds and buzzing bees (noun phrase) filled the air.</w:t>
      </w:r>
      <w:r w:rsidR="00FF68BF">
        <w:t xml:space="preserve"> </w:t>
      </w:r>
      <w:r>
        <w:t>The people emerged from their cozy homes (verb phrase) to start their daily routines.</w:t>
      </w:r>
      <w:r w:rsidR="00FF68BF">
        <w:t xml:space="preserve"> </w:t>
      </w:r>
      <w:r>
        <w:t>The vibrant colors of the market stalls (adjective phrase) stood out against the dull morning light. Children laughed loudly and freely (adverb phrase) after seeing their friends in the busy bus stops (prepositional phrase).</w:t>
      </w:r>
    </w:p>
    <w:p w14:paraId="59D67120" w14:textId="5F3E65D8" w:rsidR="00FE3276" w:rsidRDefault="00FE3276">
      <w:pPr>
        <w:pStyle w:val="NoSpacing"/>
      </w:pPr>
      <w:r w:rsidRPr="00166B32">
        <w:rPr>
          <w:u w:val="single"/>
        </w:rPr>
        <w:t>Question 2:</w:t>
      </w:r>
      <w:r>
        <w:t xml:space="preserve"> Choose a famous speech</w:t>
      </w:r>
      <w:r w:rsidR="00E25595">
        <w:t xml:space="preserve"> or poe</w:t>
      </w:r>
      <w:r>
        <w:t>m</w:t>
      </w:r>
      <w:r w:rsidR="003B45D2">
        <w:t xml:space="preserve"> and</w:t>
      </w:r>
      <w:r>
        <w:t xml:space="preserve"> </w:t>
      </w:r>
      <w:r w:rsidR="003B45D2">
        <w:t>s</w:t>
      </w:r>
      <w:r>
        <w:t>elect a passage and break it down into its clauses.</w:t>
      </w:r>
      <w:r w:rsidR="00BD0E2E">
        <w:t xml:space="preserve"> </w:t>
      </w:r>
      <w:r>
        <w:t>Identify the independent and dependent clauses. Rewrite the passage using only independent clauses. How does this affect the meaning and complexity of the text?</w:t>
      </w:r>
    </w:p>
    <w:p w14:paraId="12BEC174" w14:textId="0067D101" w:rsidR="00FE3276" w:rsidRDefault="009037FC">
      <w:pPr>
        <w:pStyle w:val="NoSpacing"/>
      </w:pPr>
      <w:r w:rsidRPr="008932F9">
        <w:rPr>
          <w:u w:val="single"/>
        </w:rPr>
        <w:t>Answer:</w:t>
      </w:r>
      <w:r>
        <w:t xml:space="preserve"> </w:t>
      </w:r>
      <w:r w:rsidR="00FE3276">
        <w:t>I chose the passage of the poem “Stopping by Woods on a Snowy Evening” by Robert Frost.</w:t>
      </w:r>
    </w:p>
    <w:p w14:paraId="3B10370A" w14:textId="4868CDE7" w:rsidR="00FE3276" w:rsidRDefault="00FE3276">
      <w:pPr>
        <w:pStyle w:val="NoSpacing"/>
      </w:pPr>
      <w:r>
        <w:t>“Whose woods these are I think I know.</w:t>
      </w:r>
    </w:p>
    <w:p w14:paraId="781C4170" w14:textId="77777777" w:rsidR="00FE3276" w:rsidRDefault="00FE3276">
      <w:pPr>
        <w:pStyle w:val="NoSpacing"/>
      </w:pPr>
      <w:r>
        <w:t>His house is in the village, though;</w:t>
      </w:r>
    </w:p>
    <w:p w14:paraId="6F07587A" w14:textId="77777777" w:rsidR="00FE3276" w:rsidRDefault="00FE3276">
      <w:pPr>
        <w:pStyle w:val="NoSpacing"/>
      </w:pPr>
      <w:r>
        <w:t>He will not see me stopping here</w:t>
      </w:r>
    </w:p>
    <w:p w14:paraId="07DA24A7" w14:textId="77777777" w:rsidR="00FE3276" w:rsidRDefault="00FE3276">
      <w:pPr>
        <w:pStyle w:val="NoSpacing"/>
      </w:pPr>
      <w:r>
        <w:lastRenderedPageBreak/>
        <w:t xml:space="preserve">To watch his woods fill up with snow. </w:t>
      </w:r>
    </w:p>
    <w:p w14:paraId="56BCD689" w14:textId="77777777" w:rsidR="00FE3276" w:rsidRDefault="00FE3276">
      <w:pPr>
        <w:pStyle w:val="NoSpacing"/>
      </w:pPr>
      <w:r>
        <w:t>The independent clauses are:</w:t>
      </w:r>
    </w:p>
    <w:p w14:paraId="257F24A1" w14:textId="77777777" w:rsidR="00FE3276" w:rsidRDefault="00FE3276">
      <w:pPr>
        <w:pStyle w:val="NoSpacing"/>
      </w:pPr>
      <w:r>
        <w:t>1. Whose woods these are I think I know.</w:t>
      </w:r>
    </w:p>
    <w:p w14:paraId="19AD0CAE" w14:textId="77777777" w:rsidR="00FE3276" w:rsidRDefault="00FE3276">
      <w:pPr>
        <w:pStyle w:val="NoSpacing"/>
      </w:pPr>
      <w:r>
        <w:t>2. His house is in the village, though.</w:t>
      </w:r>
    </w:p>
    <w:p w14:paraId="1ECC4109" w14:textId="77777777" w:rsidR="00FE3276" w:rsidRDefault="00FE3276">
      <w:pPr>
        <w:pStyle w:val="NoSpacing"/>
      </w:pPr>
      <w:r>
        <w:t>3. He will not see me stopping here.</w:t>
      </w:r>
    </w:p>
    <w:p w14:paraId="01293B34" w14:textId="17C9879D" w:rsidR="005C74A2" w:rsidRDefault="005F023D" w:rsidP="005C74A2">
      <w:pPr>
        <w:pStyle w:val="NoSpacing"/>
      </w:pPr>
      <w:r>
        <w:t>The d</w:t>
      </w:r>
      <w:r w:rsidR="00FE3276">
        <w:t xml:space="preserve">ependent </w:t>
      </w:r>
      <w:r>
        <w:t>c</w:t>
      </w:r>
      <w:r w:rsidR="00FE3276">
        <w:t>lauses</w:t>
      </w:r>
      <w:r>
        <w:t xml:space="preserve"> are: </w:t>
      </w:r>
    </w:p>
    <w:p w14:paraId="006D3EC9" w14:textId="1412D447" w:rsidR="00FE3276" w:rsidRDefault="005C74A2" w:rsidP="005C74A2">
      <w:pPr>
        <w:pStyle w:val="NoSpacing"/>
      </w:pPr>
      <w:r>
        <w:t>1.</w:t>
      </w:r>
      <w:r w:rsidR="00FE3276">
        <w:t>To watch his woods fill up with snow.</w:t>
      </w:r>
    </w:p>
    <w:p w14:paraId="7A0E4B28" w14:textId="77777777" w:rsidR="00FE3276" w:rsidRDefault="00FE3276">
      <w:pPr>
        <w:pStyle w:val="NoSpacing"/>
      </w:pPr>
      <w:r>
        <w:t>Rewritten passage using only independent clauses:</w:t>
      </w:r>
    </w:p>
    <w:p w14:paraId="116628D5" w14:textId="11C6A8E6" w:rsidR="00FE3276" w:rsidRDefault="00FE3276">
      <w:pPr>
        <w:pStyle w:val="NoSpacing"/>
      </w:pPr>
      <w:r>
        <w:t>Whose woods these are, I think I know. His house is in the village. He</w:t>
      </w:r>
      <w:r w:rsidR="00380E09">
        <w:t>’ll</w:t>
      </w:r>
      <w:r>
        <w:t xml:space="preserve"> not see me stopping here.</w:t>
      </w:r>
    </w:p>
    <w:p w14:paraId="17393698" w14:textId="77777777" w:rsidR="00FE3276" w:rsidRDefault="00FE3276">
      <w:pPr>
        <w:pStyle w:val="NoSpacing"/>
      </w:pPr>
      <w:r>
        <w:t>Effect on meaning and complexity</w:t>
      </w:r>
    </w:p>
    <w:p w14:paraId="08F01613" w14:textId="60D0E5AE" w:rsidR="00FE3276" w:rsidRDefault="00FE3276">
      <w:pPr>
        <w:pStyle w:val="NoSpacing"/>
      </w:pPr>
      <w:r>
        <w:t>1. Simplifies imagery: Frost’s dependent clauses create vivid connections.</w:t>
      </w:r>
    </w:p>
    <w:p w14:paraId="7D8B9ADC" w14:textId="59EB2E12" w:rsidR="00FE3276" w:rsidRDefault="00FE3276">
      <w:pPr>
        <w:pStyle w:val="NoSpacing"/>
      </w:pPr>
      <w:r>
        <w:t>2. Changes tone: Original’s tone is thoughtful ; rewritten is more direct.</w:t>
      </w:r>
    </w:p>
    <w:p w14:paraId="7BB735D3" w14:textId="35645796" w:rsidR="00C4008E" w:rsidRDefault="00C4008E">
      <w:pPr>
        <w:pStyle w:val="NoSpacing"/>
      </w:pPr>
      <w:r w:rsidRPr="001440B1">
        <w:rPr>
          <w:u w:val="single"/>
        </w:rPr>
        <w:t>Question 3:</w:t>
      </w:r>
      <w:r w:rsidR="007214DC" w:rsidRPr="001440B1">
        <w:rPr>
          <w:u w:val="single"/>
        </w:rPr>
        <w:t xml:space="preserve"> </w:t>
      </w:r>
      <w:r w:rsidR="0055392B">
        <w:t>You are tasked with conveying one idea in four different ways. Choose a concept and write it as:-</w:t>
      </w:r>
    </w:p>
    <w:p w14:paraId="60A2BED3" w14:textId="1A89F5F3" w:rsidR="0055392B" w:rsidRDefault="0055392B">
      <w:pPr>
        <w:pStyle w:val="NoSpacing"/>
      </w:pPr>
      <w:r>
        <w:t>A simple sentence</w:t>
      </w:r>
    </w:p>
    <w:p w14:paraId="5F12B7B1" w14:textId="7DB7C6A2" w:rsidR="0055392B" w:rsidRDefault="0055392B">
      <w:pPr>
        <w:pStyle w:val="NoSpacing"/>
      </w:pPr>
      <w:r>
        <w:t>A compound sentence</w:t>
      </w:r>
    </w:p>
    <w:p w14:paraId="6C1DD944" w14:textId="46F46A4B" w:rsidR="0055392B" w:rsidRDefault="0055392B" w:rsidP="00C4008E">
      <w:pPr>
        <w:pStyle w:val="NoSpacing"/>
      </w:pPr>
      <w:r>
        <w:t>A complex sentence</w:t>
      </w:r>
    </w:p>
    <w:p w14:paraId="4231AE1B" w14:textId="6AE98163" w:rsidR="0055392B" w:rsidRDefault="0055392B">
      <w:pPr>
        <w:pStyle w:val="NoSpacing"/>
      </w:pPr>
      <w:r>
        <w:t>A compound-complex sentence</w:t>
      </w:r>
    </w:p>
    <w:p w14:paraId="05815FA6" w14:textId="7ED1306F" w:rsidR="00C05A00" w:rsidRDefault="0055392B">
      <w:pPr>
        <w:pStyle w:val="NoSpacing"/>
      </w:pPr>
      <w:r>
        <w:t>Focus on how the meaning shifts or expands with each structure.</w:t>
      </w:r>
    </w:p>
    <w:p w14:paraId="43B2B8CF" w14:textId="36E9752E" w:rsidR="00C05A00" w:rsidRDefault="005C08DA">
      <w:pPr>
        <w:pStyle w:val="NoSpacing"/>
      </w:pPr>
      <w:r w:rsidRPr="008932F9">
        <w:rPr>
          <w:u w:val="single"/>
        </w:rPr>
        <w:t>Answer:</w:t>
      </w:r>
      <w:r>
        <w:t xml:space="preserve"> </w:t>
      </w:r>
      <w:r w:rsidR="00C05A00">
        <w:t>Concept: Academic Stress</w:t>
      </w:r>
    </w:p>
    <w:p w14:paraId="3A68BAC9" w14:textId="77777777" w:rsidR="00C05A00" w:rsidRDefault="00C05A00">
      <w:pPr>
        <w:pStyle w:val="NoSpacing"/>
      </w:pPr>
      <w:r w:rsidRPr="0008265B">
        <w:rPr>
          <w:b/>
          <w:bCs/>
        </w:rPr>
        <w:t>Simple Sentence</w:t>
      </w:r>
      <w:r>
        <w:t>:</w:t>
      </w:r>
    </w:p>
    <w:p w14:paraId="5ED285D6" w14:textId="7900744B" w:rsidR="00C05A00" w:rsidRDefault="00C05A00">
      <w:pPr>
        <w:pStyle w:val="NoSpacing"/>
      </w:pPr>
      <w:r>
        <w:t>Academic stress negatively impacts students’ mental health.</w:t>
      </w:r>
    </w:p>
    <w:p w14:paraId="4D655442" w14:textId="77777777" w:rsidR="00C05A00" w:rsidRPr="0008265B" w:rsidRDefault="00C05A00">
      <w:pPr>
        <w:pStyle w:val="NoSpacing"/>
        <w:rPr>
          <w:b/>
          <w:bCs/>
        </w:rPr>
      </w:pPr>
      <w:r w:rsidRPr="0008265B">
        <w:rPr>
          <w:b/>
          <w:bCs/>
        </w:rPr>
        <w:lastRenderedPageBreak/>
        <w:t>Compound Sentence:</w:t>
      </w:r>
    </w:p>
    <w:p w14:paraId="435E48EF" w14:textId="6F4CA6B2" w:rsidR="00C05A00" w:rsidRDefault="00C05A00">
      <w:pPr>
        <w:pStyle w:val="NoSpacing"/>
      </w:pPr>
      <w:r>
        <w:t>Academic stress negatively impacts students’ mental health, and it also affects their academic performance.</w:t>
      </w:r>
    </w:p>
    <w:p w14:paraId="1320D451" w14:textId="77777777" w:rsidR="00C05A00" w:rsidRPr="0008265B" w:rsidRDefault="00C05A00">
      <w:pPr>
        <w:pStyle w:val="NoSpacing"/>
        <w:rPr>
          <w:b/>
          <w:bCs/>
        </w:rPr>
      </w:pPr>
      <w:r w:rsidRPr="0008265B">
        <w:rPr>
          <w:b/>
          <w:bCs/>
        </w:rPr>
        <w:t>Complex Sentence:</w:t>
      </w:r>
    </w:p>
    <w:p w14:paraId="6D7DD295" w14:textId="2F2110BA" w:rsidR="00C05A00" w:rsidRDefault="00C05A00">
      <w:pPr>
        <w:pStyle w:val="NoSpacing"/>
      </w:pPr>
      <w:r>
        <w:t>Because academic stress leads to anxiety, it negatively impacts students’ mental health.</w:t>
      </w:r>
    </w:p>
    <w:p w14:paraId="0F048FF3" w14:textId="77777777" w:rsidR="00C05A00" w:rsidRPr="0008265B" w:rsidRDefault="00C05A00">
      <w:pPr>
        <w:pStyle w:val="NoSpacing"/>
        <w:rPr>
          <w:b/>
          <w:bCs/>
        </w:rPr>
      </w:pPr>
      <w:r w:rsidRPr="0008265B">
        <w:rPr>
          <w:b/>
          <w:bCs/>
        </w:rPr>
        <w:t>Compound-Complex Sentence:</w:t>
      </w:r>
    </w:p>
    <w:p w14:paraId="3D130D75" w14:textId="5DF834C1" w:rsidR="00C05A00" w:rsidRDefault="00C05A00">
      <w:pPr>
        <w:pStyle w:val="NoSpacing"/>
      </w:pPr>
      <w:r>
        <w:t>Academic stress not only negatively impacts students’ mental health by leading to anxiety but also affects their academic performance, ultimately influencing their overall well-being and future success.</w:t>
      </w:r>
    </w:p>
    <w:p w14:paraId="1EF8137A" w14:textId="77777777" w:rsidR="00C05A00" w:rsidRDefault="00C05A00">
      <w:pPr>
        <w:pStyle w:val="NoSpacing"/>
      </w:pPr>
      <w:r>
        <w:t>As sentence complexity increases:</w:t>
      </w:r>
    </w:p>
    <w:p w14:paraId="2E0FFE39" w14:textId="77777777" w:rsidR="00C05A00" w:rsidRDefault="00C05A00">
      <w:pPr>
        <w:pStyle w:val="NoSpacing"/>
      </w:pPr>
      <w:r>
        <w:t>1. Meaning expands</w:t>
      </w:r>
    </w:p>
    <w:p w14:paraId="36988E73" w14:textId="77777777" w:rsidR="00C05A00" w:rsidRDefault="00C05A00">
      <w:pPr>
        <w:pStyle w:val="NoSpacing"/>
      </w:pPr>
      <w:r>
        <w:t>2. Emphasis shifts</w:t>
      </w:r>
    </w:p>
    <w:p w14:paraId="159D9F08" w14:textId="77777777" w:rsidR="00C05A00" w:rsidRDefault="00C05A00">
      <w:pPr>
        <w:pStyle w:val="NoSpacing"/>
      </w:pPr>
      <w:r>
        <w:t xml:space="preserve">3. Tone becomes more formal </w:t>
      </w:r>
    </w:p>
    <w:p w14:paraId="02533F9D" w14:textId="77777777" w:rsidR="00C05A00" w:rsidRDefault="00C05A00">
      <w:pPr>
        <w:pStyle w:val="NoSpacing"/>
      </w:pPr>
    </w:p>
    <w:sectPr w:rsidR="00C05A0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D69D9" w14:textId="77777777" w:rsidR="00025A32" w:rsidRDefault="00025A32">
      <w:pPr>
        <w:spacing w:line="240" w:lineRule="auto"/>
      </w:pPr>
      <w:r>
        <w:separator/>
      </w:r>
    </w:p>
  </w:endnote>
  <w:endnote w:type="continuationSeparator" w:id="0">
    <w:p w14:paraId="7F2529FB" w14:textId="77777777" w:rsidR="00025A32" w:rsidRDefault="00025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EBADC" w14:textId="77777777" w:rsidR="00025A32" w:rsidRDefault="00025A32">
      <w:pPr>
        <w:spacing w:line="240" w:lineRule="auto"/>
      </w:pPr>
      <w:r>
        <w:separator/>
      </w:r>
    </w:p>
  </w:footnote>
  <w:footnote w:type="continuationSeparator" w:id="0">
    <w:p w14:paraId="6F61314A" w14:textId="77777777" w:rsidR="00025A32" w:rsidRDefault="00025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5021" w14:textId="5EE2CD3F" w:rsidR="004B587C" w:rsidRDefault="00025A32">
    <w:pPr>
      <w:pStyle w:val="Header"/>
    </w:pPr>
    <w:sdt>
      <w:sdtPr>
        <w:id w:val="1568531701"/>
        <w:placeholder>
          <w:docPart w:val="F30052E4E933894CA1785AA1C2C11B6C"/>
        </w:placeholder>
        <w:dataBinding w:prefixMappings="xmlns:ns0='http://schemas.microsoft.com/office/2006/coverPageProps' " w:xpath="/ns0:CoverPageProperties[1]/ns0:Abstract[1]" w:storeItemID="{55AF091B-3C7A-41E3-B477-F2FDAA23CFDA}"/>
        <w15:appearance w15:val="hidden"/>
        <w:text/>
      </w:sdtPr>
      <w:sdtEndPr/>
      <w:sdtContent>
        <w:r w:rsidR="008E4CAA">
          <w:t>Waqar</w:t>
        </w:r>
      </w:sdtContent>
    </w:sdt>
    <w:r w:rsidR="00AA125A">
      <w:t xml:space="preserve"> </w:t>
    </w:r>
    <w:r w:rsidR="00AA125A">
      <w:fldChar w:fldCharType="begin"/>
    </w:r>
    <w:r w:rsidR="00AA125A">
      <w:instrText xml:space="preserve"> PAGE   \* MERGEFORMAT </w:instrText>
    </w:r>
    <w:r w:rsidR="00AA125A">
      <w:fldChar w:fldCharType="separate"/>
    </w:r>
    <w:r w:rsidR="006128C2">
      <w:rPr>
        <w:noProof/>
      </w:rPr>
      <w:t>2</w:t>
    </w:r>
    <w:r w:rsidR="00AA125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C394B" w14:textId="6F648F9B" w:rsidR="004B587C" w:rsidRDefault="00025A32">
    <w:pPr>
      <w:pStyle w:val="Header"/>
    </w:pPr>
    <w:sdt>
      <w:sdtPr>
        <w:id w:val="-348181431"/>
        <w:placeholder>
          <w:docPart w:val="97E850665FC58845B69057A19911EBBC"/>
        </w:placeholder>
        <w:dataBinding w:prefixMappings="xmlns:ns0='http://schemas.microsoft.com/office/2006/coverPageProps' " w:xpath="/ns0:CoverPageProperties[1]/ns0:Abstract[1]" w:storeItemID="{55AF091B-3C7A-41E3-B477-F2FDAA23CFDA}"/>
        <w15:appearance w15:val="hidden"/>
        <w:text/>
      </w:sdtPr>
      <w:sdtEndPr/>
      <w:sdtContent>
        <w:r w:rsidR="008E4CAA">
          <w:t>Waqar</w:t>
        </w:r>
      </w:sdtContent>
    </w:sdt>
    <w:r w:rsidR="00AA125A">
      <w:t xml:space="preserve"> </w:t>
    </w:r>
    <w:r w:rsidR="00AA125A">
      <w:fldChar w:fldCharType="begin"/>
    </w:r>
    <w:r w:rsidR="00AA125A">
      <w:instrText xml:space="preserve"> PAGE   \* MERGEFORMAT </w:instrText>
    </w:r>
    <w:r w:rsidR="00AA125A">
      <w:fldChar w:fldCharType="separate"/>
    </w:r>
    <w:r w:rsidR="006128C2">
      <w:rPr>
        <w:noProof/>
      </w:rPr>
      <w:t>1</w:t>
    </w:r>
    <w:r w:rsidR="00AA12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85E4B"/>
    <w:multiLevelType w:val="hybridMultilevel"/>
    <w:tmpl w:val="882443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363565"/>
    <w:multiLevelType w:val="hybridMultilevel"/>
    <w:tmpl w:val="3A3EB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263179"/>
    <w:multiLevelType w:val="hybridMultilevel"/>
    <w:tmpl w:val="11B0EE9A"/>
    <w:lvl w:ilvl="0" w:tplc="FFFFFFFF">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62E120C5"/>
    <w:multiLevelType w:val="hybridMultilevel"/>
    <w:tmpl w:val="B250386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E97F8C"/>
    <w:multiLevelType w:val="hybridMultilevel"/>
    <w:tmpl w:val="9F18F0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7E3A50"/>
    <w:multiLevelType w:val="hybridMultilevel"/>
    <w:tmpl w:val="A968A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F6054EE"/>
    <w:multiLevelType w:val="hybridMultilevel"/>
    <w:tmpl w:val="CECE605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5"/>
  </w:num>
  <w:num w:numId="14">
    <w:abstractNumId w:val="18"/>
  </w:num>
  <w:num w:numId="15">
    <w:abstractNumId w:val="11"/>
  </w:num>
  <w:num w:numId="16">
    <w:abstractNumId w:val="17"/>
  </w:num>
  <w:num w:numId="17">
    <w:abstractNumId w:val="10"/>
  </w:num>
  <w:num w:numId="18">
    <w:abstractNumId w:val="19"/>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F0"/>
    <w:rsid w:val="00012CA2"/>
    <w:rsid w:val="00025A32"/>
    <w:rsid w:val="0008265B"/>
    <w:rsid w:val="000D4446"/>
    <w:rsid w:val="001440B1"/>
    <w:rsid w:val="00161B12"/>
    <w:rsid w:val="00166B32"/>
    <w:rsid w:val="00380E09"/>
    <w:rsid w:val="003B45D2"/>
    <w:rsid w:val="003E0036"/>
    <w:rsid w:val="004B587C"/>
    <w:rsid w:val="00500721"/>
    <w:rsid w:val="0055392B"/>
    <w:rsid w:val="005B7D8A"/>
    <w:rsid w:val="005C08DA"/>
    <w:rsid w:val="005C74A2"/>
    <w:rsid w:val="005F023D"/>
    <w:rsid w:val="006128C2"/>
    <w:rsid w:val="00696019"/>
    <w:rsid w:val="007214DC"/>
    <w:rsid w:val="00727317"/>
    <w:rsid w:val="008932F9"/>
    <w:rsid w:val="008C0071"/>
    <w:rsid w:val="008E4CAA"/>
    <w:rsid w:val="009037FC"/>
    <w:rsid w:val="00AA125A"/>
    <w:rsid w:val="00BD0E2E"/>
    <w:rsid w:val="00BE5A92"/>
    <w:rsid w:val="00C05A00"/>
    <w:rsid w:val="00C4008E"/>
    <w:rsid w:val="00C67CA4"/>
    <w:rsid w:val="00CC31B9"/>
    <w:rsid w:val="00D0338D"/>
    <w:rsid w:val="00D773F0"/>
    <w:rsid w:val="00DA5E58"/>
    <w:rsid w:val="00DD5245"/>
    <w:rsid w:val="00E25595"/>
    <w:rsid w:val="00E30D21"/>
    <w:rsid w:val="00FE3276"/>
    <w:rsid w:val="00FE755C"/>
    <w:rsid w:val="00FF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5E09A"/>
  <w15:chartTrackingRefBased/>
  <w15:docId w15:val="{E8EE32B2-A6CA-FD43-A383-0B147E41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A5E58"/>
    <w:pPr>
      <w:ind w:left="720"/>
      <w:contextualSpacing/>
    </w:pPr>
  </w:style>
  <w:style w:type="character" w:customStyle="1" w:styleId="NoSpacingChar">
    <w:name w:val="No Spacing Char"/>
    <w:basedOn w:val="DefaultParagraphFont"/>
    <w:link w:val="NoSpacing"/>
    <w:uiPriority w:val="1"/>
    <w:rsid w:val="00612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98D5B2D5-B164-BE49-9C22-98AD4A44B0BF%7dtf5000206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052E4E933894CA1785AA1C2C11B6C"/>
        <w:category>
          <w:name w:val="General"/>
          <w:gallery w:val="placeholder"/>
        </w:category>
        <w:types>
          <w:type w:val="bbPlcHdr"/>
        </w:types>
        <w:behaviors>
          <w:behavior w:val="content"/>
        </w:behaviors>
        <w:guid w:val="{EE98EBDA-EF45-F64E-BCFA-700701D201DA}"/>
      </w:docPartPr>
      <w:docPartBody>
        <w:p w:rsidR="009643BB" w:rsidRDefault="008249C4">
          <w:pPr>
            <w:pStyle w:val="F30052E4E933894CA1785AA1C2C11B6C"/>
          </w:pPr>
          <w:r>
            <w:t>Row Heading</w:t>
          </w:r>
        </w:p>
      </w:docPartBody>
    </w:docPart>
    <w:docPart>
      <w:docPartPr>
        <w:name w:val="97E850665FC58845B69057A19911EBBC"/>
        <w:category>
          <w:name w:val="General"/>
          <w:gallery w:val="placeholder"/>
        </w:category>
        <w:types>
          <w:type w:val="bbPlcHdr"/>
        </w:types>
        <w:behaviors>
          <w:behavior w:val="content"/>
        </w:behaviors>
        <w:guid w:val="{E4328043-8A71-8A44-8BED-5123C964ECAC}"/>
      </w:docPartPr>
      <w:docPartBody>
        <w:p w:rsidR="009643BB" w:rsidRDefault="008249C4">
          <w:pPr>
            <w:pStyle w:val="97E850665FC58845B69057A19911EBBC"/>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9F"/>
    <w:rsid w:val="00642703"/>
    <w:rsid w:val="008249C4"/>
    <w:rsid w:val="009643BB"/>
    <w:rsid w:val="00B21642"/>
    <w:rsid w:val="00C7587D"/>
    <w:rsid w:val="00E71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F30052E4E933894CA1785AA1C2C11B6C">
    <w:name w:val="F30052E4E933894CA1785AA1C2C11B6C"/>
  </w:style>
  <w:style w:type="paragraph" w:customStyle="1" w:styleId="97E850665FC58845B69057A19911EBBC">
    <w:name w:val="97E850665FC58845B69057A19911EBBC"/>
  </w:style>
  <w:style w:type="paragraph" w:styleId="Bibliography">
    <w:name w:val="Bibliography"/>
    <w:basedOn w:val="Normal"/>
    <w:next w:val="Normal"/>
    <w:uiPriority w:val="37"/>
    <w:semiHidden/>
    <w:unhideWhenUsed/>
  </w:style>
  <w:style w:type="paragraph" w:customStyle="1" w:styleId="A44D98E0C4444391BB00BC7D5DDF437A">
    <w:name w:val="A44D98E0C4444391BB00BC7D5DDF437A"/>
    <w:rsid w:val="00B21642"/>
    <w:pPr>
      <w:spacing w:line="259" w:lineRule="auto"/>
    </w:pPr>
    <w:rPr>
      <w:kern w:val="0"/>
      <w:sz w:val="22"/>
      <w:szCs w:val="22"/>
      <w:lang w:val="en-US" w:eastAsia="en-US"/>
      <w14:ligatures w14:val="none"/>
    </w:rPr>
  </w:style>
  <w:style w:type="paragraph" w:customStyle="1" w:styleId="F8D1C137EC974CB28CEF0B37636AECB6">
    <w:name w:val="F8D1C137EC974CB28CEF0B37636AECB6"/>
    <w:rsid w:val="00B21642"/>
    <w:pPr>
      <w:spacing w:line="259" w:lineRule="auto"/>
    </w:pPr>
    <w:rPr>
      <w:kern w:val="0"/>
      <w:sz w:val="22"/>
      <w:szCs w:val="22"/>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Waqar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2AA4D-84C8-4E5B-967C-70726823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{98D5B2D5-B164-BE49-9C22-98AD4A44B0BF}tf50002068</Template>
  <TotalTime>3</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zarshaaamer@gmail.com</dc:creator>
  <cp:keywords/>
  <cp:lastModifiedBy>Ausaf</cp:lastModifiedBy>
  <cp:revision>2</cp:revision>
  <dcterms:created xsi:type="dcterms:W3CDTF">2024-10-15T17:40:00Z</dcterms:created>
  <dcterms:modified xsi:type="dcterms:W3CDTF">2024-10-15T17:40:00Z</dcterms:modified>
</cp:coreProperties>
</file>